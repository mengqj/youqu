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FC" w:rsidRDefault="00E731FC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E731FC">
      <w:pPr>
        <w:spacing w:before="240"/>
        <w:rPr>
          <w:rFonts w:ascii="楷体_GB2312"/>
          <w:color w:val="000000"/>
        </w:rPr>
      </w:pPr>
    </w:p>
    <w:p w:rsidR="00E731FC" w:rsidRDefault="00BE4D2C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袋鼠兜APP</w:t>
      </w:r>
    </w:p>
    <w:p w:rsidR="00E731FC" w:rsidRDefault="00BE4D2C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E731FC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E731FC" w:rsidRDefault="00BE4D2C">
      <w:pPr>
        <w:snapToGrid w:val="0"/>
        <w:jc w:val="center"/>
        <w:outlineLvl w:val="0"/>
        <w:rPr>
          <w:rFonts w:ascii="黑体" w:hAnsi="Century Gothic"/>
          <w:b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E731FC" w:rsidRDefault="00BE4D2C">
      <w:pPr>
        <w:jc w:val="center"/>
        <w:rPr>
          <w:rFonts w:ascii="黑体"/>
          <w:b/>
          <w:color w:val="000000"/>
          <w:sz w:val="30"/>
        </w:rPr>
      </w:pPr>
      <w:r>
        <w:rPr>
          <w:rFonts w:hint="eastAsia"/>
          <w:b/>
          <w:sz w:val="30"/>
        </w:rPr>
        <w:t>版权所有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违者必究</w:t>
      </w:r>
    </w:p>
    <w:p w:rsidR="00E731FC" w:rsidRDefault="00E731FC">
      <w:pPr>
        <w:rPr>
          <w:rFonts w:ascii="黑体" w:eastAsia="黑体"/>
          <w:color w:val="000000"/>
          <w:sz w:val="30"/>
        </w:rPr>
      </w:pPr>
    </w:p>
    <w:p w:rsidR="00E731FC" w:rsidRDefault="00E731FC">
      <w:pPr>
        <w:rPr>
          <w:rFonts w:eastAsia="黑体"/>
          <w:color w:val="000000"/>
        </w:rPr>
        <w:sectPr w:rsidR="00E731F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E731FC" w:rsidRDefault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谷文佳</w:t>
            </w:r>
          </w:p>
        </w:tc>
      </w:tr>
      <w:tr w:rsidR="00E731FC">
        <w:trPr>
          <w:trHeight w:val="343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E731FC" w:rsidRDefault="00BE4D2C" w:rsidP="008A37F8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 w:rsidR="008A37F8">
              <w:rPr>
                <w:rFonts w:hint="eastAsia"/>
                <w:bCs/>
                <w:sz w:val="21"/>
              </w:rPr>
              <w:t>7</w:t>
            </w:r>
            <w:r w:rsidR="0058694A">
              <w:rPr>
                <w:rFonts w:hint="eastAsia"/>
                <w:bCs/>
                <w:sz w:val="21"/>
              </w:rPr>
              <w:t>-1</w:t>
            </w:r>
            <w:r w:rsidR="008A37F8">
              <w:rPr>
                <w:rFonts w:hint="eastAsia"/>
                <w:bCs/>
                <w:sz w:val="21"/>
              </w:rPr>
              <w:t>2-28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*****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V1.0</w:t>
            </w:r>
          </w:p>
        </w:tc>
      </w:tr>
      <w:tr w:rsidR="00E731FC">
        <w:trPr>
          <w:trHeight w:val="238"/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E731FC" w:rsidRPr="00B766BF" w:rsidRDefault="00B766BF" w:rsidP="00B766BF">
            <w:pPr>
              <w:pStyle w:val="ab"/>
              <w:pBdr>
                <w:bottom w:val="none" w:sz="0" w:space="0" w:color="auto"/>
              </w:pBdr>
              <w:jc w:val="both"/>
              <w:rPr>
                <w:rFonts w:ascii="Arial" w:hAnsi="Arial" w:cs="Arial"/>
                <w:color w:val="505050"/>
                <w:szCs w:val="18"/>
              </w:rPr>
            </w:pPr>
            <w:proofErr w:type="gramStart"/>
            <w:r>
              <w:rPr>
                <w:bCs/>
                <w:sz w:val="21"/>
              </w:rPr>
              <w:t>孟秋建</w:t>
            </w:r>
            <w:proofErr w:type="gramEnd"/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asciiTheme="minorEastAsia" w:hAnsiTheme="minorEastAsia" w:hint="eastAsia"/>
              </w:rPr>
              <w:t>L</w:t>
            </w:r>
            <w:r w:rsidRPr="009705BD">
              <w:rPr>
                <w:rFonts w:asciiTheme="minorEastAsia" w:hAnsiTheme="minorEastAsia"/>
              </w:rPr>
              <w:t>ighthouse</w:t>
            </w:r>
            <w:r>
              <w:rPr>
                <w:rFonts w:asciiTheme="minorEastAsia" w:hAnsiTheme="minorEastAsia" w:hint="eastAsia"/>
              </w:rPr>
              <w:t>创意</w:t>
            </w:r>
            <w:r w:rsidRPr="009F6500">
              <w:rPr>
                <w:rFonts w:asciiTheme="minorEastAsia" w:hAnsiTheme="minorEastAsia"/>
              </w:rPr>
              <w:t>小组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  <w:tr w:rsidR="00E731FC">
        <w:trPr>
          <w:jc w:val="center"/>
        </w:trPr>
        <w:tc>
          <w:tcPr>
            <w:tcW w:w="1080" w:type="dxa"/>
            <w:vAlign w:val="center"/>
          </w:tcPr>
          <w:p w:rsidR="00E731FC" w:rsidRDefault="00BE4D2C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E731FC" w:rsidRDefault="00B766BF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</w:rPr>
              <w:t>薛佳炜、高静、谷文佳、刘怡洁</w:t>
            </w:r>
          </w:p>
        </w:tc>
      </w:tr>
    </w:tbl>
    <w:p w:rsidR="00E731FC" w:rsidRDefault="00E731FC">
      <w:pPr>
        <w:jc w:val="center"/>
        <w:outlineLvl w:val="0"/>
        <w:rPr>
          <w:bCs/>
          <w:color w:val="000000"/>
          <w:sz w:val="30"/>
        </w:rPr>
      </w:pPr>
    </w:p>
    <w:p w:rsidR="00E731FC" w:rsidRDefault="00E731FC">
      <w:pPr>
        <w:jc w:val="center"/>
        <w:outlineLvl w:val="0"/>
        <w:rPr>
          <w:b/>
          <w:color w:val="000000"/>
          <w:sz w:val="30"/>
        </w:rPr>
      </w:pPr>
    </w:p>
    <w:p w:rsidR="00E731FC" w:rsidRDefault="00BE4D2C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E731FC">
        <w:tc>
          <w:tcPr>
            <w:tcW w:w="591" w:type="dxa"/>
            <w:vAlign w:val="center"/>
          </w:tcPr>
          <w:p w:rsidR="00E731FC" w:rsidRDefault="00BE4D2C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E731FC" w:rsidRDefault="00BE4D2C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E731FC" w:rsidRDefault="00BE4D2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E731FC" w:rsidRDefault="00BE4D2C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E731FC">
        <w:tc>
          <w:tcPr>
            <w:tcW w:w="591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E731FC" w:rsidRDefault="00E731FC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E731FC" w:rsidRDefault="00E731FC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E731FC" w:rsidRDefault="00E731FC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E731FC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E731FC" w:rsidRDefault="00BE4D2C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5611542"/>
    <w:bookmarkStart w:id="1" w:name="_Toc7841916"/>
    <w:bookmarkStart w:id="2" w:name="_Toc7841668"/>
    <w:bookmarkStart w:id="3" w:name="_Toc472156533"/>
    <w:bookmarkStart w:id="4" w:name="_Toc7842076"/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30"/>
        <w:tabs>
          <w:tab w:val="left" w:pos="1260"/>
          <w:tab w:val="right" w:leader="dot" w:pos="9628"/>
        </w:tabs>
        <w:rPr>
          <w:rFonts w:ascii="Calibri" w:hAnsi="Calibri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</w:t>
      </w:r>
      <w:r>
        <w:rPr>
          <w:rFonts w:hint="eastAsia"/>
        </w:rPr>
        <w:t>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E731FC" w:rsidRDefault="00BE4D2C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E731FC" w:rsidRDefault="00BE4D2C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E731FC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E731FC" w:rsidRDefault="00BE4D2C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E731FC" w:rsidRDefault="00BE4D2C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E731FC" w:rsidRDefault="00BE4D2C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中的功能进行测试，</w:t>
      </w:r>
      <w:r w:rsidR="00B766BF">
        <w:rPr>
          <w:rFonts w:hint="eastAsia"/>
        </w:rPr>
        <w:t>游趣</w:t>
      </w:r>
      <w:r>
        <w:rPr>
          <w:rFonts w:hint="eastAsia"/>
        </w:rPr>
        <w:t>app</w:t>
      </w:r>
      <w:r>
        <w:rPr>
          <w:rFonts w:hint="eastAsia"/>
        </w:rPr>
        <w:t>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周，预计整体软件测试结束时间为第</w:t>
      </w:r>
      <w:r>
        <w:rPr>
          <w:rFonts w:hint="eastAsia"/>
        </w:rPr>
        <w:t>8</w:t>
      </w:r>
      <w:r>
        <w:rPr>
          <w:rFonts w:hint="eastAsia"/>
        </w:rPr>
        <w:t>周。</w:t>
      </w:r>
    </w:p>
    <w:p w:rsidR="00E731FC" w:rsidRDefault="00BE4D2C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E731FC" w:rsidRDefault="00BE4D2C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E731FC" w:rsidRDefault="00BE4D2C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</w:t>
      </w:r>
      <w:r w:rsidR="00B766BF">
        <w:rPr>
          <w:rFonts w:ascii="宋体" w:hAnsi="宋体" w:hint="eastAsia"/>
          <w:szCs w:val="21"/>
        </w:rPr>
        <w:t>游趣项目</w:t>
      </w:r>
      <w:r>
        <w:rPr>
          <w:rFonts w:ascii="宋体" w:hAnsi="宋体" w:hint="eastAsia"/>
          <w:szCs w:val="21"/>
        </w:rPr>
        <w:t>需求规格说明书》</w:t>
      </w:r>
    </w:p>
    <w:p w:rsidR="00E731FC" w:rsidRDefault="00BE4D2C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E731FC" w:rsidRDefault="00BE4D2C">
      <w:pPr>
        <w:spacing w:line="300" w:lineRule="auto"/>
        <w:ind w:left="525"/>
      </w:pPr>
      <w:r>
        <w:rPr>
          <w:rFonts w:hint="eastAsia"/>
        </w:rPr>
        <w:t>《测试报告》</w:t>
      </w:r>
      <w:r w:rsidR="00926D82">
        <w:rPr>
          <w:rFonts w:hint="eastAsia"/>
        </w:rPr>
        <w:t>等</w:t>
      </w:r>
    </w:p>
    <w:p w:rsidR="00E731FC" w:rsidRDefault="00BE4D2C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E731FC" w:rsidRDefault="00BE4D2C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E731FC" w:rsidRDefault="00BE4D2C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E731FC" w:rsidRDefault="00BE4D2C">
      <w:pPr>
        <w:pStyle w:val="31"/>
      </w:pPr>
      <w:r>
        <w:rPr>
          <w:rFonts w:hint="eastAsia"/>
        </w:rPr>
        <w:t>测试环境为干净的环境，其中：</w:t>
      </w:r>
    </w:p>
    <w:p w:rsidR="00E731FC" w:rsidRDefault="00BE4D2C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bookmarkStart w:id="12" w:name="_Toc78337824"/>
      <w:bookmarkEnd w:id="11"/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安卓</w:t>
      </w:r>
    </w:p>
    <w:bookmarkEnd w:id="12"/>
    <w:p w:rsidR="00E731FC" w:rsidRDefault="00E731FC">
      <w:pPr>
        <w:pStyle w:val="31"/>
      </w:pPr>
    </w:p>
    <w:p w:rsidR="00E731FC" w:rsidRDefault="00BE4D2C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E731FC" w:rsidRDefault="00BE4D2C">
      <w:pPr>
        <w:pStyle w:val="31"/>
      </w:pPr>
      <w:r>
        <w:rPr>
          <w:rFonts w:hint="eastAsia"/>
        </w:rPr>
        <w:t>CPU</w:t>
      </w:r>
      <w:r>
        <w:rPr>
          <w:rFonts w:hint="eastAsia"/>
        </w:rPr>
        <w:t>体系结构、</w:t>
      </w:r>
      <w:r>
        <w:rPr>
          <w:rFonts w:hint="eastAsia"/>
        </w:rPr>
        <w:t>RAM</w:t>
      </w:r>
      <w:r>
        <w:rPr>
          <w:rFonts w:hint="eastAsia"/>
        </w:rPr>
        <w:t>配置、</w:t>
      </w:r>
      <w:r>
        <w:rPr>
          <w:rFonts w:hint="eastAsia"/>
        </w:rPr>
        <w:t>Flash</w:t>
      </w:r>
      <w:r>
        <w:rPr>
          <w:rFonts w:hint="eastAsia"/>
        </w:rPr>
        <w:t>存储、传感器配置、网络模式不同的</w:t>
      </w:r>
      <w:r>
        <w:rPr>
          <w:rFonts w:hint="eastAsia"/>
        </w:rPr>
        <w:t>OS</w:t>
      </w:r>
    </w:p>
    <w:p w:rsidR="00E731FC" w:rsidRDefault="00BE4D2C">
      <w:pPr>
        <w:pStyle w:val="31"/>
      </w:pPr>
      <w:r>
        <w:t>机型适配：涉及系统版本（小米</w:t>
      </w:r>
      <w:r>
        <w:t>MIUI</w:t>
      </w:r>
      <w:r>
        <w:t>，</w:t>
      </w:r>
      <w:r>
        <w:t>Android2.2/2.3/4.0</w:t>
      </w:r>
      <w:r>
        <w:t>），分辨率，</w:t>
      </w:r>
      <w:r>
        <w:t>LBS</w:t>
      </w:r>
      <w:r>
        <w:t>的应用还涉及</w:t>
      </w:r>
      <w:r>
        <w:t>GPS</w:t>
      </w:r>
      <w:r>
        <w:t>类型</w:t>
      </w:r>
    </w:p>
    <w:p w:rsidR="00E731FC" w:rsidRDefault="00BE4D2C">
      <w:pPr>
        <w:pStyle w:val="3"/>
      </w:pPr>
      <w:r>
        <w:rPr>
          <w:rFonts w:hint="eastAsia"/>
        </w:rPr>
        <w:t>网络</w:t>
      </w:r>
    </w:p>
    <w:p w:rsidR="008A37F8" w:rsidRDefault="008A37F8" w:rsidP="008A37F8">
      <w:pPr>
        <w:pStyle w:val="a0"/>
      </w:pPr>
      <w:r>
        <w:t>局域网</w:t>
      </w:r>
    </w:p>
    <w:p w:rsidR="008A37F8" w:rsidRDefault="008A37F8" w:rsidP="008A37F8">
      <w:pPr>
        <w:pStyle w:val="a0"/>
      </w:pPr>
      <w:r>
        <w:t>宽带</w:t>
      </w:r>
    </w:p>
    <w:p w:rsidR="008A37F8" w:rsidRDefault="008A37F8" w:rsidP="008A37F8">
      <w:pPr>
        <w:pStyle w:val="a0"/>
      </w:pPr>
      <w:r>
        <w:rPr>
          <w:rFonts w:hint="eastAsia"/>
        </w:rPr>
        <w:t>WLAN</w:t>
      </w:r>
    </w:p>
    <w:p w:rsidR="00E731FC" w:rsidRDefault="008A37F8" w:rsidP="008A37F8">
      <w:pPr>
        <w:pStyle w:val="a0"/>
      </w:pPr>
      <w:r>
        <w:t>2G/3G/4G</w:t>
      </w:r>
      <w:r>
        <w:t>网络</w:t>
      </w:r>
    </w:p>
    <w:p w:rsidR="00E731FC" w:rsidRDefault="00BE4D2C">
      <w:pPr>
        <w:pStyle w:val="2"/>
        <w:rPr>
          <w:rFonts w:hint="eastAsia"/>
        </w:rPr>
      </w:pPr>
      <w:bookmarkStart w:id="14" w:name="_Toc232815744"/>
      <w:r>
        <w:rPr>
          <w:rFonts w:hint="eastAsia"/>
        </w:rPr>
        <w:t>测试进度</w:t>
      </w:r>
      <w:bookmarkEnd w:id="14"/>
    </w:p>
    <w:p w:rsidR="00926D82" w:rsidRPr="00926D82" w:rsidRDefault="00926D82" w:rsidP="00926D82">
      <w:pPr>
        <w:pStyle w:val="a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123"/>
        <w:gridCol w:w="1109"/>
      </w:tblGrid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lastRenderedPageBreak/>
              <w:t>测试模块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安装测试</w:t>
            </w:r>
          </w:p>
        </w:tc>
        <w:tc>
          <w:tcPr>
            <w:tcW w:w="1705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9C708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/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发现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首页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2A05FC" w:rsidRPr="009C7081" w:rsidTr="002A05FC">
        <w:trPr>
          <w:jc w:val="center"/>
        </w:trPr>
        <w:tc>
          <w:tcPr>
            <w:tcW w:w="1202" w:type="dxa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/>
                <w:spacing w:val="-3"/>
              </w:rPr>
            </w:pPr>
            <w:r>
              <w:rPr>
                <w:rFonts w:hint="eastAsia"/>
                <w:spacing w:val="-3"/>
              </w:rPr>
              <w:t>+</w:t>
            </w:r>
            <w:r>
              <w:rPr>
                <w:rFonts w:hint="eastAsia"/>
                <w:spacing w:val="-3"/>
              </w:rPr>
              <w:t>发布</w:t>
            </w:r>
          </w:p>
        </w:tc>
        <w:tc>
          <w:tcPr>
            <w:tcW w:w="1705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2A05FC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2A05FC" w:rsidRPr="00894001" w:rsidRDefault="002A05FC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2A05FC" w:rsidRPr="00894001" w:rsidRDefault="002A05FC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APP</w:t>
            </w:r>
            <w:r>
              <w:rPr>
                <w:rFonts w:hint="eastAsia"/>
                <w:spacing w:val="-3"/>
              </w:rPr>
              <w:t>使用量监测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BB3D64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文件管理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推荐位管理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D56378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</w:rPr>
              <w:t>反馈</w:t>
            </w:r>
            <w:r w:rsidR="00BB3D64">
              <w:rPr>
                <w:rFonts w:hint="eastAsia"/>
              </w:rPr>
              <w:t>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标签关键字管理</w:t>
            </w: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BB3D64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rPr>
                <w:spacing w:val="-3"/>
              </w:rPr>
            </w:pP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BB3D64" w:rsidRPr="009C7081" w:rsidTr="002A05FC">
        <w:trPr>
          <w:jc w:val="center"/>
        </w:trPr>
        <w:tc>
          <w:tcPr>
            <w:tcW w:w="1202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BB3D64" w:rsidRDefault="00BB3D64" w:rsidP="002A05FC">
            <w:r>
              <w:rPr>
                <w:rFonts w:hint="eastAsia"/>
              </w:rPr>
              <w:t>XXXX</w:t>
            </w:r>
            <w:r>
              <w:t>-XX-XX</w:t>
            </w:r>
          </w:p>
        </w:tc>
        <w:tc>
          <w:tcPr>
            <w:tcW w:w="1314" w:type="dxa"/>
          </w:tcPr>
          <w:p w:rsidR="00BB3D64" w:rsidRDefault="00BB3D64" w:rsidP="002A05FC"/>
        </w:tc>
        <w:tc>
          <w:tcPr>
            <w:tcW w:w="1436" w:type="dxa"/>
          </w:tcPr>
          <w:p w:rsidR="00BB3D64" w:rsidRDefault="00BB3D64" w:rsidP="002A05FC"/>
        </w:tc>
        <w:tc>
          <w:tcPr>
            <w:tcW w:w="1123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BB3D64" w:rsidRPr="00894001" w:rsidRDefault="00BB3D64" w:rsidP="002A05FC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8A37F8" w:rsidRPr="008A37F8" w:rsidRDefault="008A37F8" w:rsidP="008A37F8">
      <w:pPr>
        <w:pStyle w:val="a0"/>
      </w:pPr>
    </w:p>
    <w:p w:rsidR="00E731FC" w:rsidRDefault="00BE4D2C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:rsidR="00E731FC" w:rsidRDefault="00BE4D2C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E731FC" w:rsidRDefault="00BE4D2C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E731FC" w:rsidRDefault="00E731FC">
      <w:pPr>
        <w:pStyle w:val="31"/>
        <w:ind w:leftChars="250"/>
      </w:pPr>
    </w:p>
    <w:p w:rsidR="00E731FC" w:rsidRDefault="00BE4D2C">
      <w:pPr>
        <w:pStyle w:val="1"/>
      </w:pPr>
      <w:bookmarkStart w:id="16" w:name="_Toc232815746"/>
      <w:r>
        <w:rPr>
          <w:rFonts w:hint="eastAsia"/>
        </w:rPr>
        <w:t>测试方案</w:t>
      </w:r>
      <w:bookmarkEnd w:id="16"/>
    </w:p>
    <w:p w:rsidR="00E731FC" w:rsidRDefault="00BE4D2C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:rsidR="00E731FC" w:rsidRDefault="00BE4D2C">
      <w:pPr>
        <w:numPr>
          <w:ilvl w:val="0"/>
          <w:numId w:val="9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E731FC" w:rsidRDefault="00BE4D2C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E731FC" w:rsidRDefault="00BE4D2C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E731FC" w:rsidRDefault="00BE4D2C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E731FC" w:rsidRDefault="00BE4D2C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18" w:name="_Toc232815748"/>
      <w:r>
        <w:br w:type="page"/>
      </w:r>
    </w:p>
    <w:p w:rsidR="00E731FC" w:rsidRDefault="00BE4D2C" w:rsidP="00BB3D64">
      <w:pPr>
        <w:pStyle w:val="2"/>
      </w:pPr>
      <w:r>
        <w:rPr>
          <w:rFonts w:hint="eastAsia"/>
        </w:rPr>
        <w:lastRenderedPageBreak/>
        <w:t>测试范围</w:t>
      </w:r>
      <w:bookmarkEnd w:id="18"/>
    </w:p>
    <w:tbl>
      <w:tblPr>
        <w:tblW w:w="9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2892"/>
      </w:tblGrid>
      <w:tr w:rsidR="00BB3D64" w:rsidRPr="0032080A" w:rsidTr="002A05FC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B3D64" w:rsidRPr="0032080A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安装APP</w:t>
            </w:r>
          </w:p>
        </w:tc>
        <w:tc>
          <w:tcPr>
            <w:tcW w:w="2994" w:type="dxa"/>
            <w:vMerge w:val="restart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APP安装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成功安装APP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Pr="00D1315C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打开APP登录界面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APP登录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用QQ登录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</w:rPr>
              <w:t>用微信登录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 w:hint="eastAsia"/>
              </w:rPr>
            </w:pPr>
            <w:proofErr w:type="gramStart"/>
            <w:r>
              <w:rPr>
                <w:rFonts w:ascii="宋体" w:hint="eastAsia"/>
              </w:rPr>
              <w:t>用微博登录</w:t>
            </w:r>
            <w:proofErr w:type="gramEnd"/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退出系统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主页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显示推送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3B4DB5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定位显示功能</w:t>
            </w:r>
          </w:p>
        </w:tc>
      </w:tr>
      <w:tr w:rsidR="003B4DB5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3B4DB5" w:rsidRDefault="003B4DB5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消息提示功能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用户注册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完成注册</w:t>
            </w:r>
          </w:p>
        </w:tc>
      </w:tr>
      <w:tr w:rsidR="00BB3D64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BB3D64" w:rsidRDefault="00BB3D64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</w:t>
            </w:r>
            <w:r w:rsidR="002A05FC">
              <w:rPr>
                <w:rFonts w:ascii="宋体" w:hint="eastAsia"/>
              </w:rPr>
              <w:t>登录页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pacing w:val="-3"/>
              </w:rPr>
              <w:t>攻略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目的地信息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proofErr w:type="gramStart"/>
            <w:r>
              <w:rPr>
                <w:rFonts w:ascii="宋体" w:hint="eastAsia"/>
              </w:rPr>
              <w:t>轮播图</w:t>
            </w:r>
            <w:proofErr w:type="gramEnd"/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显示热门目的地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点击某</w:t>
            </w:r>
            <w:proofErr w:type="gramEnd"/>
            <w:r>
              <w:rPr>
                <w:rFonts w:ascii="宋体" w:hint="eastAsia"/>
              </w:rPr>
              <w:t>一具体分类进入</w:t>
            </w:r>
            <w:r w:rsidR="003B16E7">
              <w:rPr>
                <w:rFonts w:ascii="宋体" w:hint="eastAsia"/>
              </w:rPr>
              <w:t>目的地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</w:t>
            </w:r>
            <w:r w:rsidR="003B16E7">
              <w:rPr>
                <w:rFonts w:ascii="宋体" w:hint="eastAsia"/>
              </w:rPr>
              <w:t>地点</w:t>
            </w:r>
            <w:r>
              <w:rPr>
                <w:rFonts w:ascii="宋体" w:hint="eastAsia"/>
              </w:rPr>
              <w:t>分类下的</w:t>
            </w:r>
            <w:r w:rsidR="003B16E7">
              <w:rPr>
                <w:rFonts w:ascii="宋体" w:hint="eastAsia"/>
              </w:rPr>
              <w:t>城市</w:t>
            </w:r>
            <w:r>
              <w:rPr>
                <w:rFonts w:ascii="宋体" w:hint="eastAsia"/>
              </w:rPr>
              <w:t>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显示相应的</w:t>
            </w:r>
            <w:r w:rsidR="003B16E7">
              <w:rPr>
                <w:rFonts w:ascii="宋体" w:hint="eastAsia"/>
              </w:rPr>
              <w:t>目的地信息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884F73" w:rsidRDefault="00D56378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游趣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APP</w:t>
            </w:r>
          </w:p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发现</w:t>
            </w: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天气信息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显示地点的天气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显示时间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同城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点击进入推荐页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显示同城信息列表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评论跟帖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关注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显示关注人动态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点击进入关注人的动态列表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显示系统推荐关注信息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问答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点击进入问答列表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关注问题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查看回答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添加我的回答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查看我的提问列表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查看我的回答列表</w:t>
            </w:r>
          </w:p>
        </w:tc>
      </w:tr>
      <w:tr w:rsidR="00884F73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884F73" w:rsidRDefault="00884F73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884F73" w:rsidRDefault="00884F73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精选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884F73" w:rsidRDefault="003B16E7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 w:rsidR="00884F73">
              <w:rPr>
                <w:rFonts w:ascii="宋体" w:hint="eastAsia"/>
              </w:rPr>
              <w:t>推荐列表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+</w:t>
            </w:r>
            <w:r>
              <w:rPr>
                <w:rFonts w:ascii="宋体"/>
              </w:rPr>
              <w:t>发布</w:t>
            </w: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</w:t>
            </w:r>
            <w:r>
              <w:rPr>
                <w:rFonts w:ascii="宋体"/>
              </w:rPr>
              <w:t>动态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发表文字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拍摄视频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发表照片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发表视频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发表提问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  <w:p w:rsidR="00F3781A" w:rsidRDefault="00F3781A" w:rsidP="00F3781A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</w:t>
            </w:r>
          </w:p>
        </w:tc>
      </w:tr>
      <w:tr w:rsidR="00F3781A" w:rsidRPr="0032080A" w:rsidTr="00F75CD6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显示用户游记列表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显示用户相册列表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显示粉丝量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显示用户喜欢的文章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获赞数量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显示用户收藏列表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点赞</w:t>
            </w:r>
            <w:proofErr w:type="gramEnd"/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设置头像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设置性别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设置出生日期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添加常用地址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问题反馈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清除缓存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关于我们</w:t>
            </w:r>
          </w:p>
        </w:tc>
      </w:tr>
      <w:tr w:rsidR="00F3781A" w:rsidRPr="0032080A" w:rsidTr="002A05FC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2892" w:type="dxa"/>
            <w:shd w:val="clear" w:color="auto" w:fill="auto"/>
            <w:vAlign w:val="center"/>
          </w:tcPr>
          <w:p w:rsidR="00F3781A" w:rsidRDefault="00F3781A" w:rsidP="002A05FC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退出登录</w:t>
            </w:r>
          </w:p>
        </w:tc>
      </w:tr>
    </w:tbl>
    <w:p w:rsidR="00E731FC" w:rsidRDefault="00E731FC">
      <w:pPr>
        <w:tabs>
          <w:tab w:val="left" w:pos="-720"/>
        </w:tabs>
        <w:suppressAutoHyphens/>
        <w:spacing w:line="300" w:lineRule="auto"/>
        <w:ind w:left="601"/>
        <w:rPr>
          <w:rFonts w:hint="eastAsia"/>
          <w:spacing w:val="-3"/>
        </w:rPr>
      </w:pPr>
    </w:p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rFonts w:hint="eastAsia"/>
          <w:spacing w:val="-3"/>
        </w:rPr>
      </w:pPr>
    </w:p>
    <w:tbl>
      <w:tblPr>
        <w:tblW w:w="9578" w:type="dxa"/>
        <w:jc w:val="center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2424"/>
        <w:gridCol w:w="2994"/>
        <w:gridCol w:w="3318"/>
      </w:tblGrid>
      <w:tr w:rsidR="003B16E7" w:rsidRPr="0032080A" w:rsidTr="00926D82">
        <w:trPr>
          <w:jc w:val="center"/>
        </w:trPr>
        <w:tc>
          <w:tcPr>
            <w:tcW w:w="84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31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3B16E7" w:rsidRPr="0032080A" w:rsidRDefault="003B16E7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D56378" w:rsidRPr="0032080A" w:rsidTr="00926D82">
        <w:trPr>
          <w:trHeight w:val="390"/>
          <w:jc w:val="center"/>
        </w:trPr>
        <w:tc>
          <w:tcPr>
            <w:tcW w:w="842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bookmarkStart w:id="19" w:name="_GoBack"/>
            <w:r>
              <w:rPr>
                <w:rFonts w:ascii="宋体" w:hint="eastAsia"/>
              </w:rPr>
              <w:t>游趣</w:t>
            </w:r>
            <w:r>
              <w:rPr>
                <w:rFonts w:ascii="宋体"/>
              </w:rPr>
              <w:t>后台管理系统</w:t>
            </w:r>
          </w:p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bookmarkEnd w:id="19"/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D56378" w:rsidRPr="0032080A" w:rsidTr="00926D82">
        <w:trPr>
          <w:trHeight w:val="19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Pr="00D1315C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Pr="0015631E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APP使用监测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文件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文章管理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显示文章列表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文章多选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视频管理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显示视频列表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图片管理</w:t>
            </w:r>
          </w:p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显示图片列表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 w:hint="eastAsia"/>
              </w:rPr>
              <w:t>问答管理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70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 w:hint="eastAsia"/>
              </w:rPr>
            </w:pPr>
            <w:r>
              <w:rPr>
                <w:rFonts w:ascii="宋体"/>
              </w:rPr>
              <w:t>攻略管理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显示问题列表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66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85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反馈列表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推荐到精选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902BD3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搜索功能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家庭住址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标签关键字管理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显示标签关键字列表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标签关键字按字母排序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编辑标签关键字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编辑关键字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选择标签样式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  <w:r>
              <w:rPr>
                <w:rFonts w:ascii="宋体"/>
              </w:rPr>
              <w:t>推荐列表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显示热点推送列表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热点推送列表由用户点击量确定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proofErr w:type="gramStart"/>
            <w:r>
              <w:rPr>
                <w:rFonts w:ascii="宋体"/>
              </w:rPr>
              <w:t>轮播图</w:t>
            </w:r>
            <w:proofErr w:type="gramEnd"/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 w:rsidR="00D56378" w:rsidRPr="0032080A" w:rsidTr="00926D82">
        <w:trPr>
          <w:trHeight w:val="397"/>
          <w:jc w:val="center"/>
        </w:trPr>
        <w:tc>
          <w:tcPr>
            <w:tcW w:w="842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D56378" w:rsidRDefault="00D56378" w:rsidP="00F75CD6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 w:rsidR="003B16E7" w:rsidRDefault="003B16E7">
      <w:pPr>
        <w:tabs>
          <w:tab w:val="left" w:pos="-720"/>
        </w:tabs>
        <w:suppressAutoHyphens/>
        <w:spacing w:line="300" w:lineRule="auto"/>
        <w:ind w:left="601"/>
        <w:rPr>
          <w:spacing w:val="-3"/>
        </w:rPr>
      </w:pPr>
    </w:p>
    <w:p w:rsidR="00E731FC" w:rsidRDefault="00BE4D2C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E731FC" w:rsidRDefault="00BE4D2C">
      <w:pPr>
        <w:pStyle w:val="a0"/>
        <w:numPr>
          <w:ilvl w:val="0"/>
          <w:numId w:val="12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E731FC" w:rsidRDefault="00BE4D2C">
      <w:pPr>
        <w:pStyle w:val="13"/>
        <w:numPr>
          <w:ilvl w:val="0"/>
          <w:numId w:val="12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E731FC" w:rsidRDefault="00BE4D2C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E731FC" w:rsidRDefault="00BE4D2C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E731FC" w:rsidRDefault="00BE4D2C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E731FC" w:rsidRDefault="00BE4D2C">
      <w:pPr>
        <w:pStyle w:val="a0"/>
      </w:pPr>
      <w:r>
        <w:rPr>
          <w:rFonts w:hint="eastAsia"/>
        </w:rPr>
        <w:t>本次测试的重点</w:t>
      </w:r>
      <w:r w:rsidR="003B16E7">
        <w:rPr>
          <w:rFonts w:hint="eastAsia"/>
        </w:rPr>
        <w:t>为</w:t>
      </w:r>
      <w:r>
        <w:rPr>
          <w:rFonts w:hint="eastAsia"/>
        </w:rPr>
        <w:t>文章</w:t>
      </w:r>
      <w:r w:rsidR="003B16E7">
        <w:rPr>
          <w:rFonts w:hint="eastAsia"/>
        </w:rPr>
        <w:t>及动态发表，问答</w:t>
      </w:r>
      <w:r>
        <w:rPr>
          <w:rFonts w:hint="eastAsia"/>
        </w:rPr>
        <w:t>，讨论，评论发表内容。</w:t>
      </w:r>
    </w:p>
    <w:p w:rsidR="00E731FC" w:rsidRDefault="00E731FC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E731FC" w:rsidRDefault="00BE4D2C">
      <w:pPr>
        <w:pStyle w:val="2"/>
      </w:pPr>
      <w:bookmarkStart w:id="23" w:name="_Toc232815752"/>
      <w:r>
        <w:rPr>
          <w:rFonts w:hint="eastAsia"/>
        </w:rPr>
        <w:t>测试准备</w:t>
      </w:r>
      <w:bookmarkEnd w:id="23"/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提供的教务角色名为</w:t>
      </w:r>
      <w:r>
        <w:rPr>
          <w:rFonts w:hint="eastAsia"/>
        </w:rPr>
        <w:t>admin</w:t>
      </w:r>
      <w:r>
        <w:rPr>
          <w:rFonts w:hint="eastAsia"/>
        </w:rPr>
        <w:t>，密码为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E731FC" w:rsidRDefault="00BE4D2C">
      <w:pPr>
        <w:pStyle w:val="a0"/>
        <w:numPr>
          <w:ilvl w:val="0"/>
          <w:numId w:val="12"/>
        </w:numPr>
      </w:pPr>
      <w:r>
        <w:rPr>
          <w:rFonts w:hint="eastAsia"/>
        </w:rPr>
        <w:t>所使用数据库为</w:t>
      </w:r>
      <w:proofErr w:type="spellStart"/>
      <w:r>
        <w:t>postgresql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a0"/>
        <w:numPr>
          <w:ilvl w:val="0"/>
          <w:numId w:val="12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E731FC" w:rsidRDefault="00BE4D2C">
      <w:pPr>
        <w:pStyle w:val="1"/>
      </w:pPr>
      <w:bookmarkStart w:id="24" w:name="_Toc232815753"/>
      <w:r>
        <w:rPr>
          <w:rFonts w:hint="eastAsia"/>
        </w:rPr>
        <w:t>测试项目说明</w:t>
      </w:r>
      <w:bookmarkEnd w:id="24"/>
    </w:p>
    <w:p w:rsidR="00E731FC" w:rsidRDefault="00BE4D2C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E731FC">
        <w:trPr>
          <w:jc w:val="center"/>
        </w:trPr>
        <w:tc>
          <w:tcPr>
            <w:tcW w:w="2018" w:type="dxa"/>
            <w:shd w:val="clear" w:color="auto" w:fill="CCCCCC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E731FC" w:rsidRDefault="00BE4D2C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E731FC" w:rsidRDefault="00BE4D2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app</w:t>
            </w:r>
            <w:r w:rsidR="003B16E7">
              <w:rPr>
                <w:rFonts w:hint="eastAsia"/>
                <w:szCs w:val="21"/>
              </w:rPr>
              <w:t>进行日常应用</w:t>
            </w:r>
          </w:p>
        </w:tc>
      </w:tr>
      <w:tr w:rsidR="00E731FC">
        <w:trPr>
          <w:jc w:val="center"/>
        </w:trPr>
        <w:tc>
          <w:tcPr>
            <w:tcW w:w="2018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</w:rPr>
              <w:t>后台</w:t>
            </w:r>
            <w:r w:rsidR="00BE4D2C">
              <w:rPr>
                <w:rFonts w:hint="eastAsia"/>
              </w:rPr>
              <w:t>管理人员</w:t>
            </w:r>
          </w:p>
        </w:tc>
        <w:tc>
          <w:tcPr>
            <w:tcW w:w="6615" w:type="dxa"/>
          </w:tcPr>
          <w:p w:rsidR="00E731FC" w:rsidRDefault="003B16E7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使用游趣后台管理系统进行推荐位管理、用户管理、作品管理等</w:t>
            </w:r>
          </w:p>
        </w:tc>
      </w:tr>
    </w:tbl>
    <w:p w:rsidR="00E731FC" w:rsidRDefault="00E731FC">
      <w:pPr>
        <w:pStyle w:val="a0"/>
        <w:rPr>
          <w:color w:val="0000FF"/>
        </w:rPr>
      </w:pPr>
    </w:p>
    <w:p w:rsidR="00E731FC" w:rsidRDefault="00BE4D2C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E731FC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E731FC" w:rsidRDefault="00BE4D2C">
            <w:pPr>
              <w:widowControl/>
              <w:numPr>
                <w:ilvl w:val="0"/>
                <w:numId w:val="13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E731FC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E731FC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E731FC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58694A">
              <w:rPr>
                <w:rFonts w:ascii="宋体" w:hAnsi="宋体" w:cs="宋体" w:hint="eastAsia"/>
                <w:color w:val="000000"/>
              </w:rPr>
              <w:t>特殊值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58694A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是否保密</w:t>
            </w: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BE4D2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E731FC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1FC" w:rsidRDefault="00E731F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BE4D2C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E731FC">
        <w:trPr>
          <w:trHeight w:val="325"/>
        </w:trPr>
        <w:tc>
          <w:tcPr>
            <w:tcW w:w="817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E731FC" w:rsidRDefault="00BE4D2C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E731FC">
        <w:trPr>
          <w:trHeight w:val="272"/>
        </w:trPr>
        <w:tc>
          <w:tcPr>
            <w:tcW w:w="817" w:type="dxa"/>
            <w:vMerge w:val="restart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E731FC" w:rsidRDefault="00BE4D2C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E731FC">
        <w:trPr>
          <w:trHeight w:val="433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E731FC" w:rsidRDefault="00BE4D2C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  <w:p w:rsidR="00E731FC" w:rsidRDefault="0058694A">
            <w:r>
              <w:t>是</w:t>
            </w:r>
          </w:p>
        </w:tc>
      </w:tr>
      <w:tr w:rsidR="00E731FC">
        <w:trPr>
          <w:trHeight w:val="671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635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widowControl/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  <w:vMerge/>
          </w:tcPr>
          <w:p w:rsidR="00E731FC" w:rsidRDefault="00E731F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E731FC" w:rsidRDefault="00BE4D2C">
            <w:pPr>
              <w:numPr>
                <w:ilvl w:val="0"/>
                <w:numId w:val="14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E731FC" w:rsidRDefault="0058694A">
            <w:pPr>
              <w:pStyle w:val="a0"/>
              <w:ind w:firstLine="0"/>
            </w:pPr>
            <w:r>
              <w:t>是</w:t>
            </w:r>
          </w:p>
        </w:tc>
      </w:tr>
      <w:tr w:rsidR="00E731FC">
        <w:trPr>
          <w:trHeight w:val="442"/>
        </w:trPr>
        <w:tc>
          <w:tcPr>
            <w:tcW w:w="817" w:type="dxa"/>
          </w:tcPr>
          <w:p w:rsidR="00E731FC" w:rsidRDefault="00BE4D2C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E731FC" w:rsidRDefault="00BE4D2C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E731FC" w:rsidRDefault="00BE4D2C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E731FC" w:rsidRDefault="00E731FC">
            <w:pPr>
              <w:pStyle w:val="a0"/>
              <w:ind w:firstLine="0"/>
            </w:pPr>
          </w:p>
        </w:tc>
      </w:tr>
    </w:tbl>
    <w:p w:rsidR="00E731FC" w:rsidRDefault="00E731FC">
      <w:pPr>
        <w:pStyle w:val="a0"/>
        <w:rPr>
          <w:i/>
          <w:color w:val="0000FF"/>
        </w:rPr>
      </w:pPr>
    </w:p>
    <w:p w:rsidR="00E731FC" w:rsidRDefault="00E731FC">
      <w:pPr>
        <w:ind w:left="601" w:firstLine="249"/>
        <w:jc w:val="left"/>
        <w:rPr>
          <w:rFonts w:ascii="Times New Roman" w:hAnsi="Times New Roman"/>
        </w:rPr>
      </w:pPr>
    </w:p>
    <w:sectPr w:rsidR="00E731FC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124" w:rsidRDefault="006F3124">
      <w:r>
        <w:separator/>
      </w:r>
    </w:p>
  </w:endnote>
  <w:endnote w:type="continuationSeparator" w:id="0">
    <w:p w:rsidR="006F3124" w:rsidRDefault="006F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F75CD6" w:rsidRDefault="00F75CD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56378">
      <w:rPr>
        <w:rStyle w:val="ac"/>
        <w:noProof/>
      </w:rPr>
      <w:t>i</w:t>
    </w:r>
    <w:r>
      <w:rPr>
        <w:rStyle w:val="ac"/>
      </w:rPr>
      <w:fldChar w:fldCharType="end"/>
    </w:r>
  </w:p>
  <w:p w:rsidR="00F75CD6" w:rsidRDefault="00F75CD6">
    <w:pPr>
      <w:pStyle w:val="aa"/>
      <w:jc w:val="center"/>
    </w:pPr>
  </w:p>
  <w:p w:rsidR="00F75CD6" w:rsidRDefault="00F75CD6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26D82">
      <w:rPr>
        <w:rStyle w:val="ac"/>
        <w:noProof/>
      </w:rPr>
      <w:t>ii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926D82">
      <w:rPr>
        <w:rStyle w:val="ac"/>
        <w:noProof/>
      </w:rPr>
      <w:t>11</w:t>
    </w:r>
    <w:r>
      <w:rPr>
        <w:rStyle w:val="ac"/>
      </w:rPr>
      <w:fldChar w:fldCharType="end"/>
    </w:r>
  </w:p>
  <w:p w:rsidR="00F75CD6" w:rsidRDefault="00F75CD6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124" w:rsidRDefault="006F3124">
      <w:r>
        <w:separator/>
      </w:r>
    </w:p>
  </w:footnote>
  <w:footnote w:type="continuationSeparator" w:id="0">
    <w:p w:rsidR="006F3124" w:rsidRDefault="006F31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044170" r:id="rId2"/>
      </w:pict>
    </w:r>
    <w:r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F75CD6" w:rsidRDefault="00F75CD6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CD6" w:rsidRDefault="00F75CD6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F75CD6" w:rsidRDefault="00F75CD6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8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2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3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E690A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96C5F"/>
    <w:rsid w:val="002A05FC"/>
    <w:rsid w:val="002B4200"/>
    <w:rsid w:val="002B5ADD"/>
    <w:rsid w:val="002D30C2"/>
    <w:rsid w:val="002D644B"/>
    <w:rsid w:val="002E1D83"/>
    <w:rsid w:val="002E42C7"/>
    <w:rsid w:val="003248C2"/>
    <w:rsid w:val="00337AEB"/>
    <w:rsid w:val="00350867"/>
    <w:rsid w:val="00363FA6"/>
    <w:rsid w:val="00365160"/>
    <w:rsid w:val="003662AC"/>
    <w:rsid w:val="00385D9F"/>
    <w:rsid w:val="003A6CB8"/>
    <w:rsid w:val="003B16E7"/>
    <w:rsid w:val="003B4DB5"/>
    <w:rsid w:val="004021ED"/>
    <w:rsid w:val="00402BCE"/>
    <w:rsid w:val="004272CB"/>
    <w:rsid w:val="0043267C"/>
    <w:rsid w:val="004369E9"/>
    <w:rsid w:val="00443419"/>
    <w:rsid w:val="00446BE5"/>
    <w:rsid w:val="00473D85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8694A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3124"/>
    <w:rsid w:val="006F5879"/>
    <w:rsid w:val="007025CA"/>
    <w:rsid w:val="00705102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52578"/>
    <w:rsid w:val="008550D2"/>
    <w:rsid w:val="00872A2E"/>
    <w:rsid w:val="00884F73"/>
    <w:rsid w:val="008925A4"/>
    <w:rsid w:val="00894001"/>
    <w:rsid w:val="00894D9E"/>
    <w:rsid w:val="008951F7"/>
    <w:rsid w:val="008A37F8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26D82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667C4"/>
    <w:rsid w:val="00B74880"/>
    <w:rsid w:val="00B766BF"/>
    <w:rsid w:val="00B8023F"/>
    <w:rsid w:val="00B8639D"/>
    <w:rsid w:val="00BA401B"/>
    <w:rsid w:val="00BA488D"/>
    <w:rsid w:val="00BB1AB7"/>
    <w:rsid w:val="00BB3D64"/>
    <w:rsid w:val="00BD0690"/>
    <w:rsid w:val="00BD4A7D"/>
    <w:rsid w:val="00BE4D2C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56378"/>
    <w:rsid w:val="00D63F08"/>
    <w:rsid w:val="00D72958"/>
    <w:rsid w:val="00D83044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731FC"/>
    <w:rsid w:val="00ED6A22"/>
    <w:rsid w:val="00EE080D"/>
    <w:rsid w:val="00F17374"/>
    <w:rsid w:val="00F23563"/>
    <w:rsid w:val="00F24C39"/>
    <w:rsid w:val="00F3781A"/>
    <w:rsid w:val="00F523B5"/>
    <w:rsid w:val="00F75CD6"/>
    <w:rsid w:val="00F82B7E"/>
    <w:rsid w:val="00FA04C8"/>
    <w:rsid w:val="00FB1CD3"/>
    <w:rsid w:val="00FB39B2"/>
    <w:rsid w:val="00FF3133"/>
    <w:rsid w:val="13D03557"/>
    <w:rsid w:val="429B47CA"/>
    <w:rsid w:val="55A67162"/>
    <w:rsid w:val="678C4DFE"/>
    <w:rsid w:val="72854DA6"/>
    <w:rsid w:val="77996B0F"/>
    <w:rsid w:val="7918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/>
    <w:lsdException w:name="toc 4" w:semiHidden="1" w:qFormat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aliases w:val="表正文 Char1,正文非缩进 Char1,正文缩进William Char1,段1 Char1,正文（图说明文字居中） Char1,正文不缩进 Char1,特点 Char2,标题4 Char1,ALT+Z Char1,水上软件 Char1,正文（首行缩进两字） Char2,Indent 1 Char1,正文缩进1 Char1,bt Char1,四号 Char1,no-step Char1,特点 Char Char1,特点正文 Char1,PI Char1,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qFormat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qFormat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qFormat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  <w:style w:type="paragraph" w:styleId="af1">
    <w:name w:val="Normal (Web)"/>
    <w:basedOn w:val="a"/>
    <w:uiPriority w:val="99"/>
    <w:semiHidden/>
    <w:unhideWhenUsed/>
    <w:rsid w:val="00B766BF"/>
    <w:pPr>
      <w:widowControl/>
      <w:spacing w:before="100" w:beforeAutospacing="1" w:after="100" w:afterAutospacing="1"/>
      <w:jc w:val="left"/>
    </w:pPr>
    <w:rPr>
      <w:rFonts w:ascii="宋体" w:hAnsi="宋体" w:cs="宋体"/>
      <w:snapToGrid/>
      <w:sz w:val="24"/>
      <w:szCs w:val="24"/>
    </w:rPr>
  </w:style>
  <w:style w:type="character" w:customStyle="1" w:styleId="apple-converted-space">
    <w:name w:val="apple-converted-space"/>
    <w:basedOn w:val="a1"/>
    <w:rsid w:val="00B766BF"/>
  </w:style>
  <w:style w:type="character" w:customStyle="1" w:styleId="label">
    <w:name w:val="label"/>
    <w:basedOn w:val="a1"/>
    <w:rsid w:val="00B766BF"/>
  </w:style>
  <w:style w:type="character" w:customStyle="1" w:styleId="Char10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rsid w:val="008A37F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5A2920-16BC-438C-9A60-3569CB20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170</TotalTime>
  <Pages>14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文佳佳</cp:lastModifiedBy>
  <cp:revision>23</cp:revision>
  <cp:lastPrinted>2002-04-30T08:36:00Z</cp:lastPrinted>
  <dcterms:created xsi:type="dcterms:W3CDTF">2016-03-02T09:07:00Z</dcterms:created>
  <dcterms:modified xsi:type="dcterms:W3CDTF">2017-12-29T01:16:00Z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